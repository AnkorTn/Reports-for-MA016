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1.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23(ài),爱)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23(dài),戴)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23(ài),爱)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23(mù),慕)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23(ān),安)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23(fǔ),抚)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23(ān),安)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23(pái),排)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val="en-US"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23(ān),安)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23(shì),适)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23(ān),安)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23(wèi),慰)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23(ān),安)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23(wěn),稳)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23(ān),安)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23(xiánɡ),详)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23(ān),安)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23(zhì),置)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23(àn),暗)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23(jiāo),礁)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2.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23(àn),暗)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23(shì),示)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23(áo),遨)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23(yóu),游)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23(áo),熬)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23(yè),夜)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23(ào),傲)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23(ɡǔ),骨)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23(ào),傲)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23(màn),慢)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23(ào),奥)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23(miào),妙)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23(ào),懊)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23(huǐ),悔)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23(bǎ),把)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23(bǐnɡ),柄)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23(bǎi),摆)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23(dù),渡)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23(bài),败)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23(bǐ),笔)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3.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23(bài),拜)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23(wànɡ),望)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23(bān),颁)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23(fā),发)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23(bàn),伴)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23(suí),随)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23(bànɡ),傍)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23(wǎn),晚)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23(bāo),包)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23(fú),袱)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23(bào),暴)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23(nù),怒)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23(bāo),包)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23(rónɡ),容)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23(bēi),卑)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23(bǐ),鄙)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23(bēi),悲)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23(āi),哀)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23(bēi),悲)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23(cǎn),惨)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4.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23(bēi),悲)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23(liánɡ),凉)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23(bēi),悲)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23(shānɡ),伤)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23(bēi),悲)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23(tònɡ),痛)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23(bèi),蓓)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23(lěi),蕾)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23(bēn),奔)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23(chí),驰)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23(bēn),奔)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23(sānɡ),丧)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23(běn),本)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23(sè),色)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23(bèn),笨)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23(zhuō),拙)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23(bī),逼)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23(pò),迫)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23(bǐ),比)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23(jiào),较)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5.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23(bǐ),比)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23(nǐ),拟)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23(bǐ),鄙)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23(shì),视)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23(bǐ),鄙)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23(yí),夷)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23(bì),必)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23(xū),须)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23(bì),必)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23(xū),需)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23(bì),毕)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23(jìnɡ),竟)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23(bì),庇)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23(hù),护)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23(bì),碧)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23(bō),波)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23(bì),碧)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23(lǜ),绿)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23(bì),避)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23(huì),讳)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6.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23(biān),编)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23(zào),造)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23(biǎn),匾)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23(é),额)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23(biàn),辨)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23(bié),别)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23(biàn),辩)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23(lùn),论)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23(biāo),标)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23(běn),本)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23(biāo),标)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23(zhì),致)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23(bīn),濒)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23(lín),临)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23(bō),播)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23(sǎ),撒)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23(bó),驳)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23(chì),斥)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23(bó),博)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23(xué),学)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7.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23(bó),薄)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23(ruò),弱)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23(bǔ),捕)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23(huò),获)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23(bǔ),捕)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23(zhuō),捉)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23(bǔ),哺)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23(yù),育)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23(bù),布)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23(ɡào),告)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23(bù),布)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23(jú),局)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23(bù),布)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23(zhì),置)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23(bù),步)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23(zhòu),骤)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23(cā),擦)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23(shì),拭)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23(cāi),猜)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23(cè),测)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8.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23(cāi),猜)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23(xiǎnɡ),想)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23(cǎi),采)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23(jí),集)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23(cǎi),彩)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23(hónɡ),虹)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23(cān),参)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23(tiān),天)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23(cán),惭)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23(kuì),愧)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23(cǎn),惨)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23(dàn),淡)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23(cānɡ),苍)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23(bái),白)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23(cānɡ),苍)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23(mánɡ),茫)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23(cāo),操)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23(láo),劳)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23(cè),测)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23(yàn),验)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9.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23(cè),恻)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23(yǐn),隐)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23(cè),策)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23(huà),划)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23(cēn),参)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23(cī),差)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23(chā),差)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23(bié),别)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23(chà),刹)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23(nà),那)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23(chāi),差)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23(shǐ),使)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23(chāi),差)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23(shì),事)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23(chāi),拆)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23(sǎn),散)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23(chān),搀)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23(fú),扶)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23(chàn),颤)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23(dǒu),抖)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10.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23(chǎnɡ),敞)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23(kāi),开)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23(chǎnɡ),敞)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23(liànɡ),亮)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23(chànɡ),畅)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23(yóu),游)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23(cháo),巢)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23(xué),穴)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23(cháo),嘲)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23(xiào),笑)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23(cháo),潮)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23(xùn),汛)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23(chǎo),炒)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23(zuò),作)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23(chén),尘)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23(wù),雾)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23(chén),沉)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23(diàn),淀)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23(chén),沉)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23(jìn),浸)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11.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23(chén),沉)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23(jìnɡ),静)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23(chén),沉)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23(mò),默)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23(chén),沉)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23(zuì),醉)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23(chén),陈)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23(liè),列)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23(chèn),衬)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23(tuō),托)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23(chèn),称)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23(zhí),职)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23(chēnɡ),称)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23(zàn),赞)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23(chénɡ),呈)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23(bào),报)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23(chénɡ),诚)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23(zhì),挚)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23(chénɡ),乘)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23(kè),客)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12.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23(chénɡ),惩)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23(fá),罚)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23(chī),嗤)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23(xiào),笑)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23(chī),痴)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23(xīn),心)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23(chí),迟)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23(yí),疑)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23(chì),斥)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23(zé),责)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23(chónɡ),崇)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23(bài),拜)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23(chónɡ),崇)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23(shànɡ),尚)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23(chóu),筹)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23(bèi),备)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23(chū),出)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23(jú),局)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23(chū),出)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23(lú),炉)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13.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23(chú),处)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23(lǐ),理)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23(chù),触)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23(jí),及)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23(chù),触)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23(jué),觉)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23(chuān),穿)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23(dài),戴)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23(chuān),穿)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23(suō),梭)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23(chuànɡ),创)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23(yì),意)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23(chuán),传)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23(qí),奇)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23(chuán),传)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23(méi),媒)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23(chuǎn),喘)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23(xī),息)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23(chún),淳)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23(pǔ),朴)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14.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23(chuō),戳)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23(chuān),穿)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23(chuò),绰)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23(hào),号)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23(cì),刺)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23(ěr),耳)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23(cū),粗)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23(ɡuǎnɡ),犷)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23(cù),猝)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23(rán),然)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23(cù),簇)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23(yōnɡ),拥)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23(cuì),脆)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23(ruò),弱)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23(cún),存)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23(chǔ),储)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23(dǎ),打)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23(dǔn),盹)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23(dǎ),打)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23(liànɡ),量)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15.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23(dǎ),打)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23(rǎo),扰)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23(dǎ),打)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23(zào),造)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23(dài),带)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23(lǐnɡ),领)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23(dài),待)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23(yù),遇)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23(dài),怠)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23(màn),慢)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23(dài),逮)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23(zhù),住)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23(dài),逮)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23(bǔ),捕)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23(dān),单)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23(bó),薄)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23(dān),单)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23(diào),调)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23(dān),耽)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23(wù),误)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16.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23(dǎn),胆)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23(qiè),怯)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23(dàn),淡)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23(bó),薄)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23(dàn),淡)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23(mò),漠)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23(dànɡ),荡)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23(yànɡ),漾)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23(dēnɡ),灯)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23(lónɡ),笼)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23(dī),低)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23(diào),调)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23(dī),低)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23(ɡǔ),谷)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23(dī),堤)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23(àn),岸)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23(dī),提)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23(fánɡ),防)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23(dǐ),底)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23(xì),细)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17.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23(dǐ),抵)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23(yù),御)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23(diān),颠)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23(bǒ),簸)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23(diǎn),典)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23(fàn),范)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23(diǎn),典)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23(zhì),质)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23(diàn),惦)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23(jì),记)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23(diàn),奠)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23(dìnɡ),定)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23(diāo),雕)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23(kè),刻)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23(diào),调)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23(chá),查)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23(diē),跌)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23(dǎo),倒)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23(dīnɡ),叮)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23(zhǔ),嘱)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18.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23(dǐnɡ),鼎)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23(shènɡ),盛)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23(dìnɡ),订)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23(zhènɡ),正)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23(dǒu),抖)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23(sǒu),擞)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23(dǒu),陡)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23(qiào),峭)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23(dū),督)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23(xué),学)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23(duān),端)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23(wǔ),午)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23(duān),端)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23(xiánɡ),详)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23(duān),端)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23(zhènɡ),正)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23(duàn),断)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23(yán),言)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23(duì),对)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23(jué),决)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19.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23(duó),踱)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23(bù),步)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23(duǒ),躲)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23(cánɡ),藏)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23(fà),发)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23(jì),髻)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23(fán),烦)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23(nǎo),恼)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23(fán),繁)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23(xīnɡ),星)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23(fǎn),反)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23(huǐ),悔)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23(fǎnɡ),仿)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23(fú),佛)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23(fēi),非)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23(yì),议)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23(fēi),绯)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23(hónɡ),红)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23(fěi),翡)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23(cuì),翠)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20.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23(fēn),氛)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23(wéi),围)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23(fēn),分)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23(mì),泌)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23(fēn),分)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23(qí),歧)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23(fēn),吩)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23(fù),咐)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23(fèn),愤)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23(rán),然)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23(fēnɡ),风)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23(dù),度)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23(fēnɡ),风)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23(qì),气)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23(fēnɡ),封)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23(suǒ),锁)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23(fēnɡ),烽)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23(yān),烟)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23(fěnɡ),讽)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23(cì),刺)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21.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23(fú),伏)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23(àn),案)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23(fú),俘)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23(lǔ),虏)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23(fú),符)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23(hé),合)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23(fú),福)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23(yīn),音)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23(fǔ),抚)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23(mō),摸)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23(fǔ),抚)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23(wèi),慰)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23(fù),负)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23(zài),载)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23(fù),附)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23(hé),和)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23(fù),赋)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23(xián),闲)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23(fù),赋)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23(yǔ),予)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22.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23(fù),覆)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23(ɡài),盖)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23(ɡài),概)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23(lǜ),率)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23(ɡān),干)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23(cuì),脆)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23(ɡān),干)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23(hé),涸)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23(ɡān),干)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23(zào),燥)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23(ɡǎn),感)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23(dònɡ),动)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23(ɡǎn),感)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23(huà),化)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23(ɡǎn),感)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23(jī),激)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23(ɡǎn),感)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23(kǎi),慨)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23(ɡāo),高)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23(ɡuì),贵)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23.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23(ɡāo),高)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23(shànɡ),尚)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23(ɡào),告)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23(wèi),慰)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23(ɡē),歌)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23(sònɡ),颂)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23(ɡé),格)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23(jú),局)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23(ɡé),隔)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23(bì),壁)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23(ɡé),隔)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23(hé),阂)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23(ɡé),隔)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23(mó),膜)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23(ɡōnɡ),公)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23(dào),道)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23(ɡōnɡ),工)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23(fu),夫)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23(ɡōnɡ),功)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23(fu),夫)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24.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23(ɡōnɡ),恭)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23(jìnɡ),敬)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23(ɡònɡ),贡)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23(pǐn),品)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23(ɡònɡ),共)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23(shí),识)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23(ɡōu),勾)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23(liú),留)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23(ɡōu),沟)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23(hè),壑)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23(ɡòu),构)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23(jiàn),建)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23(ɡǔ),古)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23(pǔ),朴)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23(ɡǔ),鼓)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23(lì),励)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23(ɡù),故)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23(yì),意)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23(ɡù),顾)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23(kè),客)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25.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23(ɡuài),怪)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23(pǐ),癖)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23(ɡuān),关)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23(zhào),照)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23(ɡuān),观)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23(ɡuānɡ),光)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23(ɡuān),观)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23(wànɡ),望)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23(ɡuàn),惯)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23(lì),例)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23(ɡuānɡ),光)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23(jǐnɡ),景)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23(ɡuǎnɡ),广)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23(mào),袤)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23(ɡuī),规)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23(jǔ),矩)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23(ɡuī),规)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23(mó),模)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23(ɡuò),过)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23(fèn),分)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26.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23(hǎi),海)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23(ɡuī),归)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23(hǎi),海)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23(xuǎn),选)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23(hài),害)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23(xiū),羞)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23(hān),酣)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23(shuì),睡)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23(hán),寒)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23(jìn),噤)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23(háo),豪)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23(mài),迈)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23(hào),浩)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23(dànɡ),荡)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23(hē),呵)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23(hù),护)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23(hé),合)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23(shì),适)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23(hé),何)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23(chánɡ),尝)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27.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23(hé),和)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23(ǎi),蔼)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23(hé),和)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23(xié),谐)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23(hé),和)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23(xù),煦)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23(hōnɡ),哄)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23(xiào),笑)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23(hōnɡ),烘)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23(tuō),托)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23(hónɡ),红)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23(rùn),润)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23(hòu),厚)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23(zhònɡ),重)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23(hū),忽)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23(luè),略)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23(hù),互)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23(dònɡ),动)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23(huá),滑)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23(jī),稽)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28.</w:t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21(huǎn),缓)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21(màn),慢)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t xml:space="preserve"> </w:t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21(huàn),涣)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21(sàn),散)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t xml:space="preserve"> </w:t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21(huānɡ),荒)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21(fèi),废)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t xml:space="preserve"> </w:t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21(huānɡ),荒)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21(liánɡ),凉)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t xml:space="preserve"> </w:t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21(huānɡ),荒)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21(tánɡ),唐)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t xml:space="preserve"> </w:t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21(huānɡ),慌)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21(mánɡ),忙)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t xml:space="preserve"> </w:t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21(huánɡ),黄)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21(hūn),昏)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t xml:space="preserve"> </w:t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21(huánɡ),黄)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21(yūn),晕)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t xml:space="preserve"> </w:t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21(huánɡ),惶)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21(huò),惑)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t xml:space="preserve"> </w:t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21(huánɡ),惶)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21(kǒnɡ),恐)</w:instrText>
      </w:r>
      <w:r>
        <w:rPr>
          <w:rFonts w:hint="eastAsia"/>
          <w:sz w:val="44"/>
          <w:szCs w:val="44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29.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23(huǎnɡ),恍)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23(hū),惚)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23(huǎnɡ),谎)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23(yán),言)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23(huí),回)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23(xuán),旋)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23(huǐ),悔)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23(ɡǎi),改)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23(huǐ),毁)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23(miè),灭)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23(huó),活)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23(pō),泼)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23(huò),豁)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23(dá),达)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23(jī),饥)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23(è),饿)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23(jī),机)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23(xiè),械)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23(jī),积)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23(zǎn),攒)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30.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23(jī),畸)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23(xínɡ),形)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23(jí),即)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23(shǐ),使)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23(jí),汲)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23(shuǐ),水)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23(jí),极)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23(duān),端)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23(jí),急)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23(zào),躁)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23(jǐ),脊)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23(liánɡ),梁)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23(jì),记)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23(zǎi),载)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23(jì),忌)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23(huì),讳)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23(jì),既)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23(rán),然)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23(jì),寂)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23(jìnɡ),静)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31.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23(jì),寂)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23(mò),寞)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23(jì),寄)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23(tuō),托)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23(jì),祭)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23(sì),祀)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23(jiā),家)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23(juàn),眷)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23(jiān),艰)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23(kǔ),苦)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23(jiān),监)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23(dū),督)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23(jiān),煎)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23(áo),熬)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23(jiǎn),剪)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23(cái),裁)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23(jiǎn),简)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23(lòu),陋)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23(jiǎn),检)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23(suǒ),索)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32.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23(jiàn),健)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23(zhuànɡ),壮)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23(jiàn),鉴)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23(shǎnɡ),赏)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23(jiǎnɡ),讲)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23(jiū),究)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23(jiāo),骄)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23(ào),傲)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23(jiāo),娇)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23(ɡuì),贵)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23(jiāo),娇)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23(nèn),嫩)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23(jiāo),焦)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23(lǜ),虑)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23(jiǎo),侥)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23(xìnɡ),幸)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23(jiǎo),皎)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23(jié),洁)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23(jiào),较)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23(liànɡ),量)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33.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23(jiāo),教)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23(huì),诲)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23(jiē),接)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23(chù),触)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23(jiē),揭)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23(lù),露)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23(jí),诘)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23(zé),责)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23(jié),拮)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23(jū),据)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23(jié),捷)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23(bào),报)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23(jié),竭)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23(lì),力)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23(jiě),解)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23(pōu),剖)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23(jiè),介)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23(yì),意)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23(jīnɡ),经)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23(yínɡ),营)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34.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23(jīnɡ),惊)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23(chà),诧)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23(jīnɡ),惊)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23(è),愕)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23(jīnɡ),惊)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23(qí),奇)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23(jīnɡ),精)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23(tōnɡ),通)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23(jīnɡ),精)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23(zhì),致)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23(jǐnɡ),颈)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23(zhuī),椎)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23(jǐnɡ),警)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23(xǐnɡ),醒)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23(jìnɡ),径)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23(zì),自)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23(jìnɡ),竞)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23(sài),赛)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23(jìnɡ),竟)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23(rán),然)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35.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23(jìnɡ),敬)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23(zhònɡ),重)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23(jìnɡ),境)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23(kuànɡ),况)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23(jìnɡ),境)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23(yù),遇)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23(jìnɡ),静)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23(mì),谧)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23(jìnɡ),静)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23(mò),默)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23(jū),居)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23(rán),然)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23(jū),鞠)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23(ɡōnɡ),躬)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23(jǔ),举)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23(cuò),措)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23(jù),拒)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23(jué),绝)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23(jù),聚)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23(jí),集)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36.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23(jù),聚)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23(lǒnɡ),拢)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23(juān),捐)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23(xiàn),献)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23(jué),绝)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23(jìnɡ),境)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23(juè),倔)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23(jiànɡ),强)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23(jūn),均)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23(yún),匀)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23(kāi),开)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23(chuànɡ),创)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23(kāi),开)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23(duān),端)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23(kāi),开)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23(pì),辟)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23(kǎi),慨)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23(tàn),叹)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23(kǎi),凯)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23(xuán),旋)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37.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23(kān),刊)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23(zǎi),载)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23(kǎo),考)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23(chá),查)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23(kǎo),考)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23(chá),察)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23(kǎn),坎)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23(kē),坷)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23(ké),咳)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23(sòu),嗽)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23(kě),可)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23(xī),惜)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23(kě),渴)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23(wànɡ),望)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23(kè),克)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23(lónɡ),隆)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23(kěn),恳)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23(qiè),切)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23(kōnɡ),空)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23(línɡ),灵)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38.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23(kǒnɡ),恐)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23(bù),怖)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23(kǒnɡ),恐)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23(hè),吓)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23(kuà),跨)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23(yuè),越)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23(kuān),宽)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23(chǎnɡ),敞)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23(kuān),宽)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23(ɡuǎnɡ),广)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23(kuān),宽)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23(kuò),阔)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23(kuān),宽)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23(shù),恕)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23(kuān),宽)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23(wèi),慰)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23(kuī),亏)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23(kōnɡ),空)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23(kuí),魁)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23(wú),梧)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39.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23(kuò),扩)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23(sàn),散)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23(kuò),阔)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23(bié),别)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23(kuò),阔)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23(chuò),绰)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23(là),蜡)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23(zhú),烛)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23(lán),褴)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23(lǚ),褛)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23(lǎn),懒)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23(sàn),散)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23(lánɡ),狼)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23(bèi),狈)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23(lǎnɡ),朗)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23(rùn),润)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23(lànɡ),浪)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23(màn),漫)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23(láo),牢)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23(kào),靠)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40.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23(lí),黎)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23(mínɡ),明)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23(lǐ),理)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23(niàn),念)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23(lǐ),礼)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23(bài),拜)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23(lǐ),理)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23(zhì),智)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23(lì),厉)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23(hài),害)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23(lián),联)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23(mèi),袂)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23(liǎn),脸)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23(jiá),颊)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23(liánɡ),良)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23(xīn),心)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23(liànɡ),亮)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23(diǎn),点)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23(liànɡ),晾)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23(shài),晒)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41.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23(liáo),嘹)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23(liànɡ),亮)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23(liào),料)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23(lǐ),理)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23(liè),裂)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23(hén),痕)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23(línɡ),伶)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23(dīnɡ),仃)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23(línɡ),伶)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23(lì),俐)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23(lǐnɡ),领)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23(wù),悟)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23(liú),流)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23(lù),露)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23(liú),留)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23(liàn),恋)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23(lónɡ),笼)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23(zhào),罩)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23(lòu),镂)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23(kōnɡ),空)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42.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23(luò),落)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23(chénɡ),成)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23(luò),落)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23(dì),第)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23(lǚ),履)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23(xínɡ),行)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23(má),麻)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23(mù),木)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23(mài),卖)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23(nònɡ),弄)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23(mài),脉)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23(luò),络)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23(màn),蔓)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23(yán),延)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23(mánɡ),忙)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23(lù),碌)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23(mào),茂)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23(shènɡ),盛)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23(mèi),魅)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23(lì),力)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43.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23(ménɡ),萌)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23(yá),芽)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23(ménɡ),蒙)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23(bì),蔽)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23(mí),弥)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23(màn),漫)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23(mì),秘)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23(jué),诀)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23(mì),秘)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23(mì),密)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23(miǎn),勉)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23(qiánɡ),强)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23(miǎn),缅)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23(huái),怀)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23(mǐn),敏)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23(jié),捷)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23(mó),模)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23(hu),糊)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23(mó),模)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23(nǐ),拟)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44.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23(mò),没)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23(shōu),收)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23(mò),陌)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23(shēnɡ),生)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23(móu),谋)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23(luè),略)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23(móu),谋)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23(shēnɡ),生)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23(mú),模)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23(yànɡ),样)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23(mù),目)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23(dǔ),睹)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23(mù),牧)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23(tónɡ),童)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23(nán),难)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23(miǎn),免)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23(nǎo),恼)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23(nù),怒)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23(nǎo),脑)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23(suǐ),髓)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45.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23(nèn),嫩)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23(lǜ),绿)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23(nèn),嫩)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23(yá),芽)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23(nì),匿)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23(mínɡ),名)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23(niǎo),鸟)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23(kàn),瞰)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23(nínɡ),宁)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23(jìnɡ),静)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23(nuè),虐)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23(dài),待)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23(ǒu),偶)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23(rán),然)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23(ǒu),偶)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23(xiànɡ),像)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23(pān),攀)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23(dēnɡ),登)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23(pān),攀)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23(tán),谈)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46.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23(pān),攀)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23(yuán),援)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23(pán),蹒)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23(shān),跚)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23(pàn),盼)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23(wànɡ),望)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23(pào),泡)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23(yǐnɡ),影)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23(pēi),胚)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23(tāi),胎)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23(péi),陪)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23(bàn),伴)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23(péi),赔)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23(chánɡ),偿)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23(pèi),佩)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23(fu),服)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23(pénɡ),蓬)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23(bó),勃)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23(pènɡ),碰)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23(zhuànɡ),撞)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47.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23(pī),霹)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23(lì),雳)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23(pí),疲)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23(juàn),倦)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23(pí),脾)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23(qì),气)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23(pì),僻)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23(jìnɡ),静)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23(piāo),缥)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23(miǎo),缈)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23(piē),瞥)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23(jiàn),见)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23(pǐn),品)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23(wèi),位)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23(pǐn),品)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23(wèi),味)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23(pǐn),品)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23(xínɡ),行)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23(pínɡ),凭)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23(jiè),借)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48.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23(pínɡ),凭)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23(kōnɡ),空)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23(pínɡ),屏)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23(bì),蔽)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23(qī),凄)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23(rán),然)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23(qī),期)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23(pàn),盼)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23(qí),奇)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23(ɡuān),观)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23(qí),奇)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23(jì),迹)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23(qí),奇)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23(miào),妙)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23(qí),歧)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23(shì),视)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23(qí),歧)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23(tú),途)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23(qí),旗)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23(zhì),帜)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49.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23(qǐ),乞)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23(ɡài),丐)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23(qí),祈)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23(dǎo),祷)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23(qǐ),绮)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23(lì),丽)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23(qì),气)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23(ɡài),概)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23(qì),气)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23(xī),息)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23(qì),气)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23(zhì),质)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23(qià),恰)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23(qiǎo),巧)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23(qiān),迁)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23(jū),居)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23(qiān),牵)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23(ɡuà),挂)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23(qiān),谦)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23(xùn),逊)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50.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23(qiánɡ),强)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23(yìnɡ),硬)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23(qiánɡ),强)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23(zhuànɡ),壮)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23(qiǎnɡ),强)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23(pò),迫)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23(qiáo),桥)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23(liánɡ),梁)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23(qiáo),翘)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23(shǒu),首)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23(qiáo),翘)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23(qǐ),起)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23(qiè),惬)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23(yì),意)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23(qīnɡ),轻)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23(jié),捷)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23(qīnɡ),轻)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23(sōnɡ),松)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23(qīnɡ),轻)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23(yì),易)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51.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23(qīnɡ),倾)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23(xié),斜)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23(qīnɡ),倾)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23(zhù),注)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23(qīnɡ),清)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23(chè),澈)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23(qīnɡ),清)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23(cuì),脆)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23(qīnɡ),清)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23(liánɡ),凉)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23(qīnɡ),清)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23(liànɡ),亮)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23(qínɡ),情)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23(diào),调)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23(qínɡ),情)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23(jìnɡ),境)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23(qínɡ),情)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23(qù),趣)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23(qínɡ),晴)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23(lǎnɡ),朗)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52.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23(qiú),求)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23(suǒ),索)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23(qū),屈)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23(fú),服)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23(què),雀)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23(yuè),跃)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23(rè),热)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23(nào),闹)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23(rèn),任)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23(xìnɡ),性)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23(rénɡ),仍)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23(rán),然)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23(ruò),弱)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23(shì),势)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23(rì),日)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23(yì),益)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23(róu),柔)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23(hé),和)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23(ruì),锐)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23(lì),利)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53.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23(ruì),锐)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23(qì),气)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23(shà),霎)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23(shí),时)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23(shāi),筛)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23(xuǎn),选)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23(shānɡ),伤)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23(hén),痕)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23(shǎnɡ),赏)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23(shí),识)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23(zhé),折)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23(běn),本)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23(shè),涉)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23(liè),猎)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23(shēn),深)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23(qínɡ),情)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23(shēn),深)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23(sī),思)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23(shēn),深)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23(yuān),渊)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54.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23(shén),神)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23(qí),奇)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23(shén),神)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23(qì),气)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23(shén),神)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23(qínɡ),情)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23(shěn),审)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23(chá),查)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23(shěn),审)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23(wèn),问)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23(shēnɡ),升)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23(ténɡ),腾)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23(shēnɡ),生)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23(yá),涯)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23(shènɡ),盛)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23(dà),大)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23(shènɡ),胜)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23(jǐnɡ),景)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23(shī),失)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23(wànɡ),望)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55.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23(shī),失)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23(zōnɡ),踪)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23(shī),湿)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23(rùn),润)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23(shí),时)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23(chén),辰)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23(shì),试)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23(yàn),验)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23(shǒu),首)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23(shì),饰)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23(shū),书)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23(jí),籍)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23(shú),熟)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23(shí),识)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23(shú),熟)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23(xī),悉)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23(shuānɡ),双)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23(yínɡ),赢)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23(shuǎnɡ),爽)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23(kuài),快)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56.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23(shuǎnɡ),爽)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23(lǎnɡ),朗)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23(shùn),瞬)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23(jiān),间)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23(sù),宿)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23(yínɡ),营)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23(sù),肃)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23(jìnɡ),静)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23(suǒ),锁)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23(dìnɡ),定)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23(suǒ),琐)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23(xiè),屑)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23(tàn),叹)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23(xī),息)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23(tàn),探)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23(suǒ),索)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23(tǎnɡ),倘)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23(ruò),若)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23(táo),逃)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23(cuàn),窜)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57.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23(táo),陶)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23(zuì),醉)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23(tī),剔)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23(chú),除)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23(tī),剔)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23(tòu),透)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23(tiān),天)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23(zī),资)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23(tiāo),挑)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23(jiǎn),拣)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23(tiáo),调)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23(jié),节)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23(tiáo),调)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23(jiě),解)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23(tiáo),调)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23(zhěnɡ),整)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23(tónɡ),同)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23(chuānɡ),窗)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23(tōu),偷)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23(lǎn),懒)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58.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23(tuān),湍)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23(jí),急)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23(tuī),推)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23(cí),辞)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23(tuī),推)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23(jiàn),荐)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23(tuī),推)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23(xiè),卸)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23(tuí),颓)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23(tánɡ),唐)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23(tuō),托)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23(fù),付)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23(tuō),脱)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23(shēn),身)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23(tuǒ),妥)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23(tiē),帖)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23(tuò),拓)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23(zhǎn),展)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23(wǎn),宛)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23(rú),如)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59.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23(wǎn),婉)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23(yán),言)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23(wǎn),婉)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23(yuē),约)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23(wǎn),惋)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23(xī),惜)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23(wǎnɡ),网)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23(luò),络)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23(wǎnɡ),惘)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23(rán),然)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23(wànɡ),忘)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23(què),却)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23(wěi),委)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23(qū),屈)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23(wěi),伟)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23(àn),岸)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23(wèi),未)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23(bì),必)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23(wèi),蔚)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23(lán),蓝)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60.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23(wèi),慰)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23(wèn),问)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23(wēn),温)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23(hé),和)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23(wēn),温)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23(nuǎn),暖)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23(wēn),温)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23(qínɡ),情)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23(wēn),温)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23(róu),柔)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23(wū),污)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23(huì),秽)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23(wū),污)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23(rǎn),染)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23(wū),呜)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23(yè),咽)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23(wú),无)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23(duān),端)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23(wú),无)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23(liáo),聊)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61.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23(wǔ),舞)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23(bì),弊)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23(xī),惜)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23(bié),别)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23(xī),犀)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23(lì),利)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23(xī),膝)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23(ɡài),盖)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23(xí),袭)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23(jī),击)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23(xì),细)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23(jūn),菌)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23(xì),细)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23(nì),腻)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23(xì),细)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23(zhì),致)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23(xiá),狭)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23(ài),隘)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23(xián),闲)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23(sǎn),散)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62.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23(xián),闲)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23(shì),适)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23(xián),闲)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23(xiá),暇)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23(xiānɡ),相)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23(chǔ),处)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23(xiānɡ),相)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23(yí),宜)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23(xiánɡ),详)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23(xì),细)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23(xiǎnɡ),享)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23(shòu),受)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23(xiǎnɡ),响)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23(liànɡ),亮)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23(xiāo),消)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23(fèi),费)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23(xiāo),消)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23(hào),耗)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23(xiāo),消)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23(shòu),瘦)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63.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23(xiāo),萧)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23(suǒ),索)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23(xié),协)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23(tiáo),调)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23(xiě),写)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23(zhào),照)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23(xiè),泄)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23(qì),气)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23(xīn),心)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23(jì),计)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23(xīn),心)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23(xù),绪)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23(xīn),辛)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23(kǔ),苦)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23(xīn),新)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23(cháo),潮)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23(xīn),新)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23(xiān),鲜)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23(xīn),新)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23(yǐnɡ),颖)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64.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23(xìn),信)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23(fènɡ),奉)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23(xìn),信)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23(fú),服)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23(xìn),信)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23(lài),赖)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23(xīnɡ),星)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23(sù),宿)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23(xìnɡ),兴)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23(zhì),致)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23(xìnɡ),幸)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23(kuī),亏)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23(xiū),修)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23(chánɡ),长)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23(xiū),修)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23(qì),葺)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23(xiū),羞)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23(chǐ),耻)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23(xiū),羞)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23(kuì),愧)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65.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23(xiù),秀)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23(qì),气)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23(xiù),袖)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23(zhēn),珍)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23(xū),虚)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23(rónɡ),荣)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23(xù),絮)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23(dɑo),叨)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23(xù),絮)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23(yǔ),语)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23(xuān),轩)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23(chǎnɡ),敞)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23(xuān),喧)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23(nào),闹)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23(xuán),悬)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23(yá),崖)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23(xuàn),炫)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23(yào),耀)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23(xūn),勋)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23(zhānɡ),章)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66.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23(xún),寻)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23(mì),觅)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23(xùn),殉)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23(zhí),职)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23(yán),延)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23(shēn),伸)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23(yán),严)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23(hán),寒)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23(yán),严)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23(lì),厉)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23(yán),严)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23(sù),肃)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23(yǎn),俨)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23(rán),然)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23(yǎn),掩)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23(cánɡ),藏)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23(yánɡ),洋)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23(yì),溢)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23(yànɡ),样)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23(běn),本)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67.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23(yáo),摇)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23(huànɡ),晃)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23(yáo),摇)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23(lán),篮)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23(yào),钥)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23(shi),匙)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23(yè),夜)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23(mù),幕)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23(yī),衣)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23(ɡuān),冠)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23(yī),依)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23(lài),赖)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23(yī),依)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23(xī),稀)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23(yí),遗)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23(lòu),漏)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23(yí),疑)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23(huò),惑)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23(yì),屹)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23(lì),立)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68.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23(yì),异)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23(dì),地)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23(yì),驿)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23(zhàn),站)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23(yì),意)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23(jìnɡ),境)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23(yì),意)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23(yuàn),愿)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23(yīn),阴)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23(huì),晦)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23(yín),吟)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23(sònɡ),诵)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23(yǐn),隐)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23(bì),蔽)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23(yǐn),隐)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23(mán),瞒)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23(yínɡ),迎)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23(hé),合)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23(yìnɡ),应)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23(chóu),酬)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69.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23(yīnɡ),应)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23(hé),和)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23(yìnɡ),映)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23(chèn),衬)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23(yìnɡ),硬)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23(jiàn),件)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23(yōnɡ),庸)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23(sú),俗)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23(yǒnɡ),踊)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23(yuè),跃)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23(yōu),优)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23(dài),待)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23(yōu),幽)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23(jìnɡ),静)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23(yōu),悠)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23(jiǔ),久)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23(yōu),悠)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23(rán),然)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23(yōu),悠)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23(xián),闲)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70.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23(yōu),悠)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23(yánɡ),扬)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23(yóu),犹)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23(yù),豫)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23(yóu),邮)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23(chuō),戳)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23(yóu),邮)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23(ɡòu),购)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23(yóu),游)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23(ɡuànɡ),逛)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23(yóu),游)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23(lǎn),览)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23(yóu),游)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23(yì),弋)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23(yū),迂)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23(fǔ),腐)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23(yú),愚)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23(chǔn),蠢)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23(yú),愚)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23(mèi),昧)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71.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23(yù),郁)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23(mèn),闷)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23(yù),预)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23(cè),测)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23(yù),预)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23(fánɡ),防)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23(yù),预)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23(liào),料)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23(yù),寓)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23(suǒ),所)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23(yuān),渊)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23(bó),博)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23(yuán),原)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23(liànɡ),谅)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23(yuán),元)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23(xiāo),宵)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23(yuè),阅)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23(lì),历)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23(yún),云)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23(xiāo),霄)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72.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23(yǔn),允)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23(xǔ),许)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23(yùn),酝)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23(niànɡ),酿)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23(zàn),暂)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23(shí),时)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23(zàn),赞)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23(shǎnɡ),赏)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23(zé),责)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23(bèi),备)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23(zēnɡ),增)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23(tiān),添)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23(zēnɡ),憎)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23(wù),恶)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23(zhǎ),眨)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23(yǎn),眼)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23(zhāi),摘)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23(chāo),抄)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23(nián),粘)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23(tiē),贴)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73.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23(zhàn),绽)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23(fànɡ),放)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23(zhǎnɡ),掌)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23(ɡù),故)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23(zhǎnɡ),掌)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23(ɡuì),柜)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23(zhǎnɡ),涨)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23(hónɡ),红)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23(zhànɡ),障)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23(ài),碍)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23(zhāo),招)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23(hū),呼)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23(zhāo),招)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23(rě),惹)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23(zhāo),朝)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23(qì),气)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23(zhào),照)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23(ɡù),顾)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23(zhào),照)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23(ɡuǎn),管)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74.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23(zhào),照)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23(lì),例)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23(zhào),照)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23(liào),料)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23(zhào),照)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23(yìnɡ),应)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23(zhē),遮)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23(bì),蔽)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23(zhé),折)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23(mo),磨)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23(zhēn),侦)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23(tàn),探)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23(zhēn),珍)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23(cánɡ),藏)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23(zhēn),珍)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23(ɡuì),贵)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23(zhēn),珍)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23(qí),奇)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23(zhēn),珍)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23(xī),惜)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75.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23(zhēn),珍)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23(xī),稀)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23(zhēn),珍)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23(zhònɡ),重)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23(zhēn),真)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23(dì),谛)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23(zhēn),斟)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23(zhuó),酌)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23(zhèn),阵)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23(rónɡ),容)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23(zhèn),镇)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23(dìnɡ),定)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23(zhèn),震)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23(nù),怒)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23(zhèn),振)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23(zuò),作)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23(zhèn),赈)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23(zāi),灾)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23(zhēnɡ),争)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23(biàn),辩)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76.</w:t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21(zhēnɡ),争)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21(mínɡ),鸣)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t xml:space="preserve"> </w:t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21(zhēnɡ),征)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21(fú),服)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t xml:space="preserve"> </w:t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21(zhēnɡ),挣)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21(zhá),扎)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t xml:space="preserve"> </w:t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21(zhēnɡ),蒸)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21(ténɡ),腾)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t xml:space="preserve"> </w:t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21(zhěnɡ),整)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21(xiū),修)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t xml:space="preserve"> </w:t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21(zhènɡ),正)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21(zōnɡ),宗)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t xml:space="preserve"> </w:t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21(zhī),支)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21(chēnɡ),撑)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t xml:space="preserve"> </w:t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21(zhī),脂)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21(fánɡ),肪)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t xml:space="preserve"> </w:t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21(zhí),执)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21(niù),拗)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t xml:space="preserve"> </w:t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21(zhí),直)</w:instrText>
      </w:r>
      <w:r>
        <w:rPr>
          <w:rFonts w:hint="eastAsia"/>
          <w:sz w:val="44"/>
          <w:szCs w:val="44"/>
          <w:lang w:eastAsia="zh-CN"/>
        </w:rPr>
        <w:fldChar w:fldCharType="end"/>
      </w:r>
      <w:r>
        <w:rPr>
          <w:rFonts w:hint="eastAsia"/>
          <w:sz w:val="44"/>
          <w:szCs w:val="44"/>
          <w:lang w:eastAsia="zh-CN"/>
        </w:rPr>
        <w:fldChar w:fldCharType="begin"/>
      </w:r>
      <w:r>
        <w:rPr>
          <w:rFonts w:hint="eastAsia"/>
          <w:sz w:val="44"/>
          <w:szCs w:val="44"/>
          <w:lang w:eastAsia="zh-CN"/>
        </w:rPr>
        <w:instrText xml:space="preserve"> EQ \* jc0 \* "Font:微软雅黑" \* hps22 \o \ad(\s \up 21(jìnɡ),径)</w:instrText>
      </w:r>
      <w:r>
        <w:rPr>
          <w:rFonts w:hint="eastAsia"/>
          <w:sz w:val="44"/>
          <w:szCs w:val="44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77.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23(zhì),至)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23(ài),爱)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23(zhì),治)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23(xué),学)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23(zhì),质)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23(pǔ),朴)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23(zhì),智)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23(huì),慧)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23(zhì),稚)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23(qì),气)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23(zhòu),咒)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23(mà),骂)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23(zhòu),昼)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23(yè),夜)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23(zhòu),皱)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23(wén),纹)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23(zhǔ),主)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23(chuànɡ),创)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23(zhǔ),主)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23(zǎi),宰)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78.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23(zhǔ),嘱)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23(fù),咐)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23(zhǔ),嘱)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23(tuō),托)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23(zhù),伫)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23(lì),立)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23(zhù),贮)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23(cánɡ),藏)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23(zhù),著)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23(mínɡ),名)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23(zhù),著)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23(zuò),作)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23(zhuān),专)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23(lì),利)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23(zhuǎn),转)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23(shùn),瞬)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23(zhuàn),赚)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23(qián),钱)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23(zhuànɡ),壮)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23(ɡuān),观)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rFonts w:hint="eastAsia" w:eastAsia="微软雅黑"/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val="en-US" w:eastAsia="zh-CN"/>
        </w:rPr>
        <w:t>79.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23(zhuànɡ),壮)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23(jǔ),举)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23(zhuī),追)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23(sù),溯)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23(zhuī),追)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23(suí),随)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23(zhuó),着)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23(lào),落)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23(zhuó),琢)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23(mo),磨)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23(zī),姿)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23(shì),势)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23(zī),姿)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23(tài),态)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23(zī),资)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23(ɡé),格)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23(zī),滋)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23(rùn),润)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23(zī),滋)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23(yǎnɡ),养)</w:instrText>
      </w:r>
      <w:r>
        <w:rPr>
          <w:rFonts w:hint="eastAsia"/>
          <w:sz w:val="48"/>
          <w:szCs w:val="48"/>
          <w:lang w:eastAsia="zh-CN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jc w:val="distribute"/>
        <w:textAlignment w:val="auto"/>
        <w:outlineLvl w:val="9"/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80.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23(zì),字)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23(tiě),帖)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23(zì),自)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23(xǔ),诩)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23(zì),恣)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23(yì),意)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23(zuān),钻)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23(yínɡ),营)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23(zūn),尊)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23(ɡuì),贵)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23(zūn),尊)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23(jìnɡ),敬)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23(zūn),尊)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23(zhònɡ),重)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23(zūn),遵)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23(mìnɡ),命)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23(zūn),遵)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23(shǒu),守)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t xml:space="preserve"> </w:t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23(zūn),遵)</w:instrText>
      </w:r>
      <w:r>
        <w:rPr>
          <w:rFonts w:hint="eastAsia"/>
          <w:sz w:val="48"/>
          <w:szCs w:val="48"/>
          <w:lang w:eastAsia="zh-CN"/>
        </w:rPr>
        <w:fldChar w:fldCharType="end"/>
      </w:r>
      <w:r>
        <w:rPr>
          <w:rFonts w:hint="eastAsia"/>
          <w:sz w:val="48"/>
          <w:szCs w:val="48"/>
          <w:lang w:eastAsia="zh-CN"/>
        </w:rPr>
        <w:fldChar w:fldCharType="begin"/>
      </w:r>
      <w:r>
        <w:rPr>
          <w:rFonts w:hint="eastAsia"/>
          <w:sz w:val="48"/>
          <w:szCs w:val="48"/>
          <w:lang w:eastAsia="zh-CN"/>
        </w:rPr>
        <w:instrText xml:space="preserve"> EQ \* jc0 \* "Font:微软雅黑" \* hps24 \o \ad(\s \up 23(xún),循)</w:instrText>
      </w:r>
      <w:r>
        <w:rPr>
          <w:rFonts w:hint="eastAsia"/>
          <w:sz w:val="48"/>
          <w:szCs w:val="48"/>
          <w:lang w:eastAsia="zh-CN"/>
        </w:rPr>
        <w:fldChar w:fldCharType="end"/>
      </w:r>
      <w:bookmarkStart w:id="0" w:name="_GoBack"/>
      <w:bookmarkEnd w:id="0"/>
    </w:p>
    <w:sectPr>
      <w:footerReference r:id="rId3" w:type="default"/>
      <w:pgSz w:w="16838" w:h="11906" w:orient="landscape"/>
      <w:pgMar w:top="567" w:right="1287" w:bottom="567" w:left="1287" w:header="851" w:footer="992" w:gutter="0"/>
      <w:paperSrc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B50FF"/>
    <w:rsid w:val="050759EA"/>
    <w:rsid w:val="49CF1F62"/>
    <w:rsid w:val="6D535020"/>
    <w:rsid w:val="7D0B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adjustRightInd/>
      <w:snapToGrid/>
      <w:spacing w:before="100" w:beforeAutospacing="1" w:after="100" w:afterAutospacing="1" w:line="270" w:lineRule="atLeast"/>
    </w:pPr>
    <w:rPr>
      <w:rFonts w:ascii="ˎ̥" w:hAnsi="ˎ̥" w:eastAsia="宋体" w:cs="宋体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2018-07-28T07:49:00Z</dcterms:created>
  <dc:creator>愚人1395653950</dc:creator>
  <cp:lastModifiedBy>愚人1395653950</cp:lastModifiedBy>
  <dcterms:modified xsi:type="dcterms:W3CDTF">2018-07-28T08:53:25Z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